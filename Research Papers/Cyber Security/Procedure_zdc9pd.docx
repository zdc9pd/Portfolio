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C65" w:rsidRPr="00AB0779" w:rsidRDefault="00AB7C65" w:rsidP="00AB7C65">
      <w:pPr>
        <w:jc w:val="center"/>
        <w:rPr>
          <w:b/>
          <w:sz w:val="36"/>
          <w:szCs w:val="36"/>
        </w:rPr>
      </w:pPr>
      <w:r w:rsidRPr="00AB0779">
        <w:rPr>
          <w:b/>
          <w:sz w:val="36"/>
          <w:szCs w:val="36"/>
        </w:rPr>
        <w:t xml:space="preserve">Computer Deconstructing </w:t>
      </w:r>
      <w:proofErr w:type="spellStart"/>
      <w:r w:rsidRPr="00AB0779">
        <w:rPr>
          <w:b/>
          <w:sz w:val="36"/>
          <w:szCs w:val="36"/>
        </w:rPr>
        <w:t>Nanobot</w:t>
      </w:r>
      <w:proofErr w:type="spellEnd"/>
      <w:r>
        <w:rPr>
          <w:b/>
          <w:sz w:val="36"/>
          <w:szCs w:val="36"/>
        </w:rPr>
        <w:t xml:space="preserve"> Procedure</w:t>
      </w:r>
    </w:p>
    <w:p w:rsidR="00B75768" w:rsidRDefault="00B75768" w:rsidP="00AB7C65">
      <w:pPr>
        <w:jc w:val="center"/>
      </w:pPr>
    </w:p>
    <w:p w:rsidR="00AB7C65" w:rsidRDefault="009A2A63" w:rsidP="009A2A63">
      <w:pPr>
        <w:pStyle w:val="ListParagraph"/>
        <w:numPr>
          <w:ilvl w:val="0"/>
          <w:numId w:val="1"/>
        </w:numPr>
        <w:rPr>
          <w:b/>
        </w:rPr>
      </w:pPr>
      <w:r>
        <w:rPr>
          <w:b/>
        </w:rPr>
        <w:t>Overview</w:t>
      </w:r>
    </w:p>
    <w:p w:rsidR="00012312" w:rsidRPr="003A7B53" w:rsidRDefault="00012312" w:rsidP="00012312">
      <w:pPr>
        <w:pStyle w:val="ListParagraph"/>
      </w:pPr>
      <w:r>
        <w:t xml:space="preserve">Physical protection of our data centers is essential to maintaining a quality experience for our users.  Failing to protect against a potential </w:t>
      </w:r>
      <w:proofErr w:type="spellStart"/>
      <w:r>
        <w:t>Nanobot</w:t>
      </w:r>
      <w:proofErr w:type="spellEnd"/>
      <w:r>
        <w:t xml:space="preserve"> outbreak can lead to the devastation of the service that our data center strives to provide.</w:t>
      </w:r>
    </w:p>
    <w:p w:rsidR="009A2A63" w:rsidRDefault="009A2A63" w:rsidP="00012312">
      <w:pPr>
        <w:ind w:left="720"/>
        <w:rPr>
          <w:b/>
        </w:rPr>
      </w:pPr>
    </w:p>
    <w:p w:rsidR="009A2A63" w:rsidRDefault="009A2A63" w:rsidP="009A2A63">
      <w:pPr>
        <w:pStyle w:val="ListParagraph"/>
        <w:numPr>
          <w:ilvl w:val="0"/>
          <w:numId w:val="1"/>
        </w:numPr>
        <w:rPr>
          <w:b/>
        </w:rPr>
      </w:pPr>
      <w:r>
        <w:rPr>
          <w:b/>
        </w:rPr>
        <w:t>Purpose</w:t>
      </w:r>
    </w:p>
    <w:p w:rsidR="009A2A63" w:rsidRDefault="00012312" w:rsidP="009A2A63">
      <w:pPr>
        <w:pStyle w:val="ListParagraph"/>
      </w:pPr>
      <w:r>
        <w:t xml:space="preserve">The purpose of this document is to establish a procedure for dealing with Computer Deconstructing </w:t>
      </w:r>
      <w:proofErr w:type="spellStart"/>
      <w:r>
        <w:t>Nanobots</w:t>
      </w:r>
      <w:proofErr w:type="spellEnd"/>
      <w:r>
        <w:t>.</w:t>
      </w:r>
    </w:p>
    <w:p w:rsidR="00012312" w:rsidRPr="00012312" w:rsidRDefault="00012312" w:rsidP="009A2A63">
      <w:pPr>
        <w:pStyle w:val="ListParagraph"/>
      </w:pPr>
    </w:p>
    <w:p w:rsidR="009A2A63" w:rsidRDefault="009A2A63" w:rsidP="009A2A63">
      <w:pPr>
        <w:pStyle w:val="ListParagraph"/>
        <w:numPr>
          <w:ilvl w:val="0"/>
          <w:numId w:val="1"/>
        </w:numPr>
        <w:rPr>
          <w:b/>
        </w:rPr>
      </w:pPr>
      <w:r>
        <w:rPr>
          <w:b/>
        </w:rPr>
        <w:t>Scope</w:t>
      </w:r>
    </w:p>
    <w:p w:rsidR="00400534" w:rsidRDefault="00400534" w:rsidP="00400534">
      <w:pPr>
        <w:pStyle w:val="ListParagraph"/>
      </w:pPr>
      <w:r>
        <w:t xml:space="preserve">The </w:t>
      </w:r>
      <w:proofErr w:type="spellStart"/>
      <w:r>
        <w:t>Infosec</w:t>
      </w:r>
      <w:proofErr w:type="spellEnd"/>
      <w:r>
        <w:t xml:space="preserve"> team will verify compliance to this policy through various methods, including but not limited to, periodic walk-</w:t>
      </w:r>
      <w:proofErr w:type="spellStart"/>
      <w:r>
        <w:t>thrus</w:t>
      </w:r>
      <w:proofErr w:type="spellEnd"/>
      <w:r>
        <w:t>, video monitoring, business tool reports, internal and external audits, and feedback to the policy owner.</w:t>
      </w:r>
    </w:p>
    <w:p w:rsidR="009A2A63" w:rsidRPr="009A2A63" w:rsidRDefault="009A2A63" w:rsidP="009A2A63">
      <w:pPr>
        <w:pStyle w:val="ListParagraph"/>
        <w:rPr>
          <w:b/>
        </w:rPr>
      </w:pPr>
    </w:p>
    <w:p w:rsidR="009A2A63" w:rsidRDefault="00FC5EE5" w:rsidP="009A2A63">
      <w:pPr>
        <w:pStyle w:val="ListParagraph"/>
        <w:numPr>
          <w:ilvl w:val="0"/>
          <w:numId w:val="1"/>
        </w:numPr>
        <w:rPr>
          <w:b/>
        </w:rPr>
      </w:pPr>
      <w:r>
        <w:rPr>
          <w:b/>
        </w:rPr>
        <w:t xml:space="preserve">Computer Deconstructing </w:t>
      </w:r>
      <w:proofErr w:type="spellStart"/>
      <w:r>
        <w:rPr>
          <w:b/>
        </w:rPr>
        <w:t>Nanobot</w:t>
      </w:r>
      <w:proofErr w:type="spellEnd"/>
      <w:r>
        <w:rPr>
          <w:b/>
        </w:rPr>
        <w:t xml:space="preserve"> </w:t>
      </w:r>
      <w:r w:rsidR="009A2A63">
        <w:rPr>
          <w:b/>
        </w:rPr>
        <w:t>Procedures</w:t>
      </w:r>
    </w:p>
    <w:p w:rsidR="009A2A63" w:rsidRDefault="00012312" w:rsidP="00012312">
      <w:pPr>
        <w:pStyle w:val="ListParagraph"/>
        <w:numPr>
          <w:ilvl w:val="1"/>
          <w:numId w:val="1"/>
        </w:numPr>
        <w:rPr>
          <w:b/>
        </w:rPr>
      </w:pPr>
      <w:r>
        <w:rPr>
          <w:b/>
        </w:rPr>
        <w:t>General</w:t>
      </w:r>
    </w:p>
    <w:p w:rsidR="00012312" w:rsidRPr="009B7422" w:rsidRDefault="00590E3C" w:rsidP="009B7422">
      <w:pPr>
        <w:pStyle w:val="ListParagraph"/>
        <w:numPr>
          <w:ilvl w:val="0"/>
          <w:numId w:val="2"/>
        </w:numPr>
        <w:rPr>
          <w:b/>
        </w:rPr>
      </w:pPr>
      <w:r>
        <w:t>Keep</w:t>
      </w:r>
      <w:r w:rsidR="009B7422">
        <w:t xml:space="preserve"> Calm, I’m the Doctor</w:t>
      </w:r>
      <w:r w:rsidR="00F57A04">
        <w:t>.</w:t>
      </w:r>
    </w:p>
    <w:p w:rsidR="009B7422" w:rsidRPr="009B7422" w:rsidRDefault="009B7422" w:rsidP="009B7422">
      <w:pPr>
        <w:pStyle w:val="ListParagraph"/>
        <w:numPr>
          <w:ilvl w:val="0"/>
          <w:numId w:val="2"/>
        </w:numPr>
        <w:rPr>
          <w:b/>
        </w:rPr>
      </w:pPr>
      <w:r>
        <w:t>Users will receive monthly training on Proton Packs</w:t>
      </w:r>
      <w:r w:rsidR="00F57A04">
        <w:t>.</w:t>
      </w:r>
    </w:p>
    <w:p w:rsidR="009B7422" w:rsidRPr="009B7422" w:rsidRDefault="009B7422" w:rsidP="009B7422">
      <w:pPr>
        <w:pStyle w:val="ListParagraph"/>
        <w:numPr>
          <w:ilvl w:val="0"/>
          <w:numId w:val="2"/>
        </w:numPr>
        <w:rPr>
          <w:b/>
        </w:rPr>
      </w:pPr>
      <w:r>
        <w:t xml:space="preserve">Users will be trained to ID Computer Deconstructing </w:t>
      </w:r>
      <w:proofErr w:type="spellStart"/>
      <w:r>
        <w:t>Nanobots</w:t>
      </w:r>
      <w:proofErr w:type="spellEnd"/>
      <w:r w:rsidR="00F57A04">
        <w:t>.</w:t>
      </w:r>
    </w:p>
    <w:p w:rsidR="009B7422" w:rsidRPr="009B7422" w:rsidRDefault="009B7422" w:rsidP="009B7422">
      <w:pPr>
        <w:pStyle w:val="ListParagraph"/>
        <w:numPr>
          <w:ilvl w:val="0"/>
          <w:numId w:val="2"/>
        </w:numPr>
        <w:rPr>
          <w:b/>
        </w:rPr>
      </w:pPr>
      <w:r>
        <w:t xml:space="preserve">Users will also be trained on proper lock down procedures to contain the </w:t>
      </w:r>
      <w:proofErr w:type="spellStart"/>
      <w:r>
        <w:t>Nanobots</w:t>
      </w:r>
      <w:proofErr w:type="spellEnd"/>
      <w:r w:rsidR="00F57A04">
        <w:t>.</w:t>
      </w:r>
    </w:p>
    <w:p w:rsidR="00012312" w:rsidRPr="00012312" w:rsidRDefault="00012312" w:rsidP="00012312">
      <w:pPr>
        <w:ind w:left="720"/>
        <w:rPr>
          <w:b/>
        </w:rPr>
      </w:pPr>
      <w:r>
        <w:rPr>
          <w:b/>
        </w:rPr>
        <w:t>4.2 Standards</w:t>
      </w:r>
    </w:p>
    <w:p w:rsidR="00012312" w:rsidRDefault="00C876C3" w:rsidP="009A2A63">
      <w:pPr>
        <w:pStyle w:val="ListParagraph"/>
      </w:pPr>
      <w:r>
        <w:rPr>
          <w:b/>
        </w:rPr>
        <w:t xml:space="preserve"> </w:t>
      </w:r>
      <w:r>
        <w:rPr>
          <w:b/>
        </w:rPr>
        <w:tab/>
        <w:t>A.</w:t>
      </w:r>
      <w:r>
        <w:t xml:space="preserve">  Keeping the data center fully operational at all times is our top priority.</w:t>
      </w:r>
    </w:p>
    <w:p w:rsidR="00C876C3" w:rsidRDefault="00C876C3" w:rsidP="009A2A63">
      <w:pPr>
        <w:pStyle w:val="ListParagraph"/>
      </w:pPr>
      <w:r>
        <w:tab/>
        <w:t xml:space="preserve">In the event of a </w:t>
      </w:r>
      <w:proofErr w:type="spellStart"/>
      <w:r>
        <w:t>Nanobot</w:t>
      </w:r>
      <w:proofErr w:type="spellEnd"/>
      <w:r>
        <w:t xml:space="preserve"> outbreak, the following should be done</w:t>
      </w:r>
    </w:p>
    <w:p w:rsidR="00C876C3" w:rsidRDefault="00C876C3" w:rsidP="00C876C3">
      <w:pPr>
        <w:pStyle w:val="ListParagraph"/>
        <w:numPr>
          <w:ilvl w:val="0"/>
          <w:numId w:val="3"/>
        </w:numPr>
      </w:pPr>
      <w:r>
        <w:t xml:space="preserve">Put on your </w:t>
      </w:r>
      <w:proofErr w:type="spellStart"/>
      <w:r>
        <w:t>Nanobot</w:t>
      </w:r>
      <w:proofErr w:type="spellEnd"/>
      <w:r>
        <w:t xml:space="preserve"> filtering mask</w:t>
      </w:r>
    </w:p>
    <w:p w:rsidR="00C876C3" w:rsidRDefault="00C876C3" w:rsidP="00C876C3">
      <w:pPr>
        <w:pStyle w:val="ListParagraph"/>
        <w:numPr>
          <w:ilvl w:val="0"/>
          <w:numId w:val="3"/>
        </w:numPr>
      </w:pPr>
      <w:r>
        <w:t>Isolate the data center immediately</w:t>
      </w:r>
    </w:p>
    <w:p w:rsidR="00C876C3" w:rsidRDefault="00C876C3" w:rsidP="00C876C3">
      <w:pPr>
        <w:pStyle w:val="ListParagraph"/>
        <w:numPr>
          <w:ilvl w:val="0"/>
          <w:numId w:val="3"/>
        </w:numPr>
      </w:pPr>
      <w:r>
        <w:t xml:space="preserve">Alert the </w:t>
      </w:r>
      <w:proofErr w:type="spellStart"/>
      <w:r>
        <w:t>Infosec</w:t>
      </w:r>
      <w:proofErr w:type="spellEnd"/>
      <w:r>
        <w:t xml:space="preserve"> team</w:t>
      </w:r>
    </w:p>
    <w:p w:rsidR="00C876C3" w:rsidRDefault="00C876C3" w:rsidP="00C876C3">
      <w:pPr>
        <w:pStyle w:val="ListParagraph"/>
        <w:numPr>
          <w:ilvl w:val="0"/>
          <w:numId w:val="3"/>
        </w:numPr>
      </w:pPr>
      <w:r>
        <w:t>Grab a Proton Pack</w:t>
      </w:r>
    </w:p>
    <w:p w:rsidR="00C876C3" w:rsidRDefault="00C876C3" w:rsidP="00C876C3">
      <w:pPr>
        <w:pStyle w:val="ListParagraph"/>
        <w:numPr>
          <w:ilvl w:val="0"/>
          <w:numId w:val="3"/>
        </w:numPr>
      </w:pPr>
      <w:r>
        <w:t xml:space="preserve">Use the Proton Pack to disable as many </w:t>
      </w:r>
      <w:proofErr w:type="spellStart"/>
      <w:r>
        <w:t>Nanobots</w:t>
      </w:r>
      <w:proofErr w:type="spellEnd"/>
      <w:r>
        <w:t xml:space="preserve"> as possible</w:t>
      </w:r>
    </w:p>
    <w:p w:rsidR="00C876C3" w:rsidRDefault="00C876C3" w:rsidP="00C876C3">
      <w:pPr>
        <w:pStyle w:val="ListParagraph"/>
        <w:numPr>
          <w:ilvl w:val="0"/>
          <w:numId w:val="3"/>
        </w:numPr>
      </w:pPr>
      <w:r>
        <w:t>DO NOT CROSS THE STREAMS!</w:t>
      </w:r>
    </w:p>
    <w:p w:rsidR="00C876C3" w:rsidRDefault="00C876C3" w:rsidP="00C876C3">
      <w:pPr>
        <w:pStyle w:val="ListParagraph"/>
        <w:numPr>
          <w:ilvl w:val="0"/>
          <w:numId w:val="3"/>
        </w:numPr>
      </w:pPr>
      <w:r>
        <w:t>Using the Proton Pack, ensure the perimeter is secure</w:t>
      </w:r>
    </w:p>
    <w:p w:rsidR="00C876C3" w:rsidRDefault="00C876C3" w:rsidP="00C876C3">
      <w:pPr>
        <w:pStyle w:val="ListParagraph"/>
        <w:numPr>
          <w:ilvl w:val="0"/>
          <w:numId w:val="3"/>
        </w:numPr>
      </w:pPr>
      <w:r>
        <w:t>Start a sweep of all computers</w:t>
      </w:r>
    </w:p>
    <w:p w:rsidR="00C876C3" w:rsidRPr="00C876C3" w:rsidRDefault="00C876C3" w:rsidP="00C876C3">
      <w:pPr>
        <w:pStyle w:val="ListParagraph"/>
        <w:numPr>
          <w:ilvl w:val="0"/>
          <w:numId w:val="3"/>
        </w:numPr>
      </w:pPr>
      <w:r>
        <w:t xml:space="preserve">Wait for </w:t>
      </w:r>
      <w:r w:rsidR="006B05E7">
        <w:t>more help</w:t>
      </w:r>
    </w:p>
    <w:p w:rsidR="00012312" w:rsidRPr="009A2A63" w:rsidRDefault="00012312" w:rsidP="009A2A63">
      <w:pPr>
        <w:pStyle w:val="ListParagraph"/>
        <w:rPr>
          <w:b/>
        </w:rPr>
      </w:pPr>
    </w:p>
    <w:p w:rsidR="009A2A63" w:rsidRDefault="009A2A63" w:rsidP="009A2A63">
      <w:pPr>
        <w:pStyle w:val="ListParagraph"/>
        <w:numPr>
          <w:ilvl w:val="0"/>
          <w:numId w:val="1"/>
        </w:numPr>
        <w:rPr>
          <w:b/>
        </w:rPr>
      </w:pPr>
      <w:r>
        <w:rPr>
          <w:b/>
        </w:rPr>
        <w:t>Enforcement</w:t>
      </w:r>
    </w:p>
    <w:p w:rsidR="00583E64" w:rsidRDefault="00583E64" w:rsidP="00583E64">
      <w:pPr>
        <w:ind w:left="720"/>
      </w:pPr>
      <w:r>
        <w:t xml:space="preserve">Any employee found to be in violating of this policy will be “slimed”.  The safety of our data center is in your hands! Do not fail the data center.  Also, employees will face legal implications if they do not complete the procedure listed above adequately. </w:t>
      </w:r>
    </w:p>
    <w:p w:rsidR="00BA647F" w:rsidRDefault="00BA647F" w:rsidP="00583E64">
      <w:pPr>
        <w:ind w:left="720"/>
      </w:pPr>
    </w:p>
    <w:p w:rsidR="00BA647F" w:rsidRDefault="00BA647F" w:rsidP="00583E64">
      <w:pPr>
        <w:ind w:left="720"/>
      </w:pPr>
    </w:p>
    <w:p w:rsidR="00BA647F" w:rsidRDefault="00BA647F" w:rsidP="00583E64">
      <w:pPr>
        <w:ind w:left="720"/>
      </w:pPr>
    </w:p>
    <w:p w:rsidR="00BA647F" w:rsidRDefault="00BA647F" w:rsidP="00583E64">
      <w:pPr>
        <w:ind w:left="720"/>
      </w:pPr>
    </w:p>
    <w:p w:rsidR="00BA647F" w:rsidRDefault="00BA647F" w:rsidP="00583E64">
      <w:pPr>
        <w:ind w:left="720"/>
      </w:pPr>
    </w:p>
    <w:p w:rsidR="00BA647F" w:rsidRDefault="00BA647F" w:rsidP="00583E64">
      <w:pPr>
        <w:ind w:left="720"/>
      </w:pPr>
    </w:p>
    <w:p w:rsidR="00BA647F" w:rsidRDefault="00BA647F" w:rsidP="00583E64">
      <w:pPr>
        <w:ind w:left="720"/>
      </w:pPr>
    </w:p>
    <w:p w:rsidR="00BA647F" w:rsidRDefault="00BA647F" w:rsidP="00583E64">
      <w:pPr>
        <w:ind w:left="720"/>
      </w:pPr>
    </w:p>
    <w:p w:rsidR="00BA647F" w:rsidRDefault="00BA647F" w:rsidP="00BA647F">
      <w:pPr>
        <w:pStyle w:val="ListParagraph"/>
        <w:jc w:val="center"/>
      </w:pPr>
      <w:r w:rsidRPr="00856839">
        <w:lastRenderedPageBreak/>
        <w:t>Works Cited</w:t>
      </w:r>
    </w:p>
    <w:p w:rsidR="00BA647F" w:rsidRDefault="00BA647F" w:rsidP="00BA647F">
      <w:pPr>
        <w:pStyle w:val="ListParagraph"/>
        <w:jc w:val="center"/>
      </w:pPr>
    </w:p>
    <w:p w:rsidR="00BA647F" w:rsidRDefault="00BA647F" w:rsidP="00BA647F">
      <w:pPr>
        <w:pStyle w:val="ListParagraph"/>
      </w:pPr>
      <w:r>
        <w:t>1.</w:t>
      </w:r>
      <w:r w:rsidRPr="00856839">
        <w:t xml:space="preserve"> </w:t>
      </w:r>
      <w:r>
        <w:t xml:space="preserve"> Web. 4 NOV. 2014.</w:t>
      </w:r>
    </w:p>
    <w:p w:rsidR="00BA647F" w:rsidRPr="00856839" w:rsidRDefault="00BA647F" w:rsidP="00BA647F">
      <w:pPr>
        <w:pStyle w:val="ListParagraph"/>
      </w:pPr>
      <w:r w:rsidRPr="00856839">
        <w:t>https://www.sans.org/security-resources/policies/general/pdf/password-protection-policy</w:t>
      </w:r>
    </w:p>
    <w:p w:rsidR="00BA647F" w:rsidRDefault="00BA647F" w:rsidP="00583E64">
      <w:pPr>
        <w:ind w:left="720"/>
      </w:pPr>
    </w:p>
    <w:p w:rsidR="00BA647F" w:rsidRDefault="00BA647F" w:rsidP="00583E64">
      <w:pPr>
        <w:ind w:left="720"/>
      </w:pPr>
      <w:r>
        <w:t>2.  Web. 4 NOV. 2014.</w:t>
      </w:r>
    </w:p>
    <w:p w:rsidR="00BA647F" w:rsidRDefault="00BA647F" w:rsidP="00583E64">
      <w:pPr>
        <w:ind w:left="720"/>
      </w:pPr>
      <w:r w:rsidRPr="00BA647F">
        <w:t>http://www.uhd.edu/campus/handbook/documents/password_procedure_082410.pdf</w:t>
      </w:r>
      <w:bookmarkStart w:id="0" w:name="_GoBack"/>
      <w:bookmarkEnd w:id="0"/>
    </w:p>
    <w:p w:rsidR="00BA647F" w:rsidRDefault="00BA647F" w:rsidP="00583E64">
      <w:pPr>
        <w:ind w:left="720"/>
      </w:pPr>
    </w:p>
    <w:p w:rsidR="00BA647F" w:rsidRDefault="00BA647F" w:rsidP="00583E64">
      <w:pPr>
        <w:ind w:left="720"/>
      </w:pPr>
    </w:p>
    <w:p w:rsidR="00BA647F" w:rsidRDefault="00BA647F" w:rsidP="00583E64">
      <w:pPr>
        <w:ind w:left="720"/>
      </w:pPr>
    </w:p>
    <w:p w:rsidR="00BA647F" w:rsidRDefault="00BA647F" w:rsidP="00583E64">
      <w:pPr>
        <w:ind w:left="720"/>
      </w:pPr>
    </w:p>
    <w:p w:rsidR="00BA647F" w:rsidRDefault="00BA647F" w:rsidP="00583E64">
      <w:pPr>
        <w:ind w:left="720"/>
      </w:pPr>
    </w:p>
    <w:p w:rsidR="00BA647F" w:rsidRPr="00583E64" w:rsidRDefault="00BA647F" w:rsidP="00583E64">
      <w:pPr>
        <w:ind w:left="720"/>
      </w:pPr>
    </w:p>
    <w:sectPr w:rsidR="00BA647F" w:rsidRPr="0058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929D3"/>
    <w:multiLevelType w:val="multilevel"/>
    <w:tmpl w:val="444681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EC01B68"/>
    <w:multiLevelType w:val="hybridMultilevel"/>
    <w:tmpl w:val="3FFE6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A20DDB"/>
    <w:multiLevelType w:val="hybridMultilevel"/>
    <w:tmpl w:val="596048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8F"/>
    <w:rsid w:val="00012312"/>
    <w:rsid w:val="00320429"/>
    <w:rsid w:val="00400534"/>
    <w:rsid w:val="00583E64"/>
    <w:rsid w:val="00590E3C"/>
    <w:rsid w:val="006B05E7"/>
    <w:rsid w:val="009A2A63"/>
    <w:rsid w:val="009B7422"/>
    <w:rsid w:val="00AB7C65"/>
    <w:rsid w:val="00B46C8F"/>
    <w:rsid w:val="00B75768"/>
    <w:rsid w:val="00BA647F"/>
    <w:rsid w:val="00C876C3"/>
    <w:rsid w:val="00F57A04"/>
    <w:rsid w:val="00FC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A16B8-9847-40EE-9FFB-E4F577E2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dc9pd\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18</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Crane, Zac D. (MU-Student)</dc:creator>
  <cp:keywords/>
  <dc:description/>
  <cp:lastModifiedBy>zac crane</cp:lastModifiedBy>
  <cp:revision>14</cp:revision>
  <dcterms:created xsi:type="dcterms:W3CDTF">2014-11-03T18:20:00Z</dcterms:created>
  <dcterms:modified xsi:type="dcterms:W3CDTF">2014-11-04T04:36:00Z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